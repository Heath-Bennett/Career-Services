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0E6F84FF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D3B3E8E" w14:textId="460969B1" w:rsidR="00692703" w:rsidRPr="00CF1A49" w:rsidRDefault="00B856FB" w:rsidP="00913946">
            <w:pPr>
              <w:pStyle w:val="Title"/>
            </w:pPr>
            <w:r>
              <w:t>HEATH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bENNETT</w:t>
            </w:r>
          </w:p>
          <w:p w14:paraId="24DB93DF" w14:textId="0200DF1B" w:rsidR="00692703" w:rsidRPr="00CF1A49" w:rsidRDefault="00B856FB" w:rsidP="00B856FB">
            <w:pPr>
              <w:pStyle w:val="ContactInfo"/>
              <w:contextualSpacing w:val="0"/>
            </w:pPr>
            <w:r>
              <w:t>7 Fernald ln Rochester, NH 03867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12BF1A58382B4DF59F85BB0917F18CA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603 507 9308</w:t>
            </w:r>
          </w:p>
          <w:p w14:paraId="16C49407" w14:textId="32618CA8" w:rsidR="00692703" w:rsidRPr="00CF1A49" w:rsidRDefault="00B856FB" w:rsidP="00913946">
            <w:pPr>
              <w:pStyle w:val="ContactInfoEmphasis"/>
              <w:contextualSpacing w:val="0"/>
            </w:pPr>
            <w:r w:rsidRPr="002754DF">
              <w:rPr>
                <w:color w:val="0070C0"/>
              </w:rPr>
              <w:t>Heathben418@gmail.com</w:t>
            </w:r>
          </w:p>
        </w:tc>
      </w:tr>
      <w:tr w:rsidR="009571D8" w:rsidRPr="00CF1A49" w14:paraId="32294661" w14:textId="77777777" w:rsidTr="00510610">
        <w:trPr>
          <w:trHeight w:val="913"/>
        </w:trPr>
        <w:tc>
          <w:tcPr>
            <w:tcW w:w="9360" w:type="dxa"/>
            <w:tcMar>
              <w:top w:w="432" w:type="dxa"/>
            </w:tcMar>
          </w:tcPr>
          <w:p w14:paraId="674DE3CE" w14:textId="5FEB13A1" w:rsidR="004A1B9E" w:rsidRPr="00CF1A49" w:rsidRDefault="00710BBE" w:rsidP="00913946">
            <w:pPr>
              <w:contextualSpacing w:val="0"/>
            </w:pPr>
            <w:r>
              <w:t xml:space="preserve">A self-motivated problem solver who is </w:t>
            </w:r>
            <w:r w:rsidR="004A1B9E">
              <w:t>a recent college graduate.</w:t>
            </w:r>
            <w:r>
              <w:t xml:space="preserve"> </w:t>
            </w:r>
            <w:r w:rsidR="004A1B9E">
              <w:t xml:space="preserve">I am eager to find a career in the technology industry where I can utilize the skills I have focused on during my education. </w:t>
            </w:r>
            <w:r w:rsidR="00510610">
              <w:t>I also have a multitude of work experience that have fostered skills like teamwork and determination helping to ensure I am a good fit in a</w:t>
            </w:r>
            <w:r w:rsidR="00AB7A78">
              <w:t>n</w:t>
            </w:r>
            <w:r w:rsidR="00510610">
              <w:t xml:space="preserve"> </w:t>
            </w:r>
            <w:r w:rsidR="00AB7A78">
              <w:t>array</w:t>
            </w:r>
            <w:r w:rsidR="00510610">
              <w:t xml:space="preserve"> of environments. </w:t>
            </w:r>
          </w:p>
        </w:tc>
      </w:tr>
    </w:tbl>
    <w:p w14:paraId="747DCA55" w14:textId="77777777" w:rsidR="004E01EB" w:rsidRPr="00CF1A49" w:rsidRDefault="006A7DCA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A97100406D1B47859A387C0B3D7A3D06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18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184"/>
      </w:tblGrid>
      <w:tr w:rsidR="001D0BF1" w:rsidRPr="00CF1A49" w14:paraId="121F54D2" w14:textId="77777777" w:rsidTr="007B2264">
        <w:trPr>
          <w:trHeight w:val="831"/>
        </w:trPr>
        <w:tc>
          <w:tcPr>
            <w:tcW w:w="9184" w:type="dxa"/>
          </w:tcPr>
          <w:p w14:paraId="18C80994" w14:textId="0AD72129" w:rsidR="001D0BF1" w:rsidRPr="00CF1A49" w:rsidRDefault="00B923FB" w:rsidP="001D0BF1">
            <w:pPr>
              <w:pStyle w:val="Heading3"/>
              <w:contextualSpacing w:val="0"/>
              <w:outlineLvl w:val="2"/>
            </w:pPr>
            <w:r>
              <w:t>201</w:t>
            </w:r>
            <w:r w:rsidR="00585B48">
              <w:t>4</w:t>
            </w:r>
            <w:r w:rsidR="001D0BF1" w:rsidRPr="00CF1A49">
              <w:t xml:space="preserve"> – </w:t>
            </w:r>
            <w:r w:rsidR="003315E4">
              <w:t>Current</w:t>
            </w:r>
          </w:p>
          <w:p w14:paraId="4D243F6B" w14:textId="2ADCB9FE" w:rsidR="001D0BF1" w:rsidRPr="00CF1A49" w:rsidRDefault="00B923FB" w:rsidP="001D0BF1">
            <w:pPr>
              <w:pStyle w:val="Heading2"/>
              <w:contextualSpacing w:val="0"/>
              <w:outlineLvl w:val="1"/>
            </w:pPr>
            <w:r w:rsidRPr="002754DF">
              <w:rPr>
                <w:color w:val="0070C0"/>
              </w:rPr>
              <w:t>Delivery driver</w:t>
            </w:r>
            <w:r w:rsidR="001D0BF1" w:rsidRPr="002754DF">
              <w:rPr>
                <w:color w:val="0070C0"/>
              </w:rPr>
              <w:t xml:space="preserve">, </w:t>
            </w:r>
            <w:r>
              <w:rPr>
                <w:rStyle w:val="SubtleReference"/>
              </w:rPr>
              <w:t>Charlie’s of rochester</w:t>
            </w:r>
          </w:p>
          <w:p w14:paraId="02A1BEBF" w14:textId="56AE01D4" w:rsidR="001E3120" w:rsidRPr="00CF1A49" w:rsidRDefault="00241BF5" w:rsidP="001D0BF1">
            <w:pPr>
              <w:contextualSpacing w:val="0"/>
            </w:pPr>
            <w:r>
              <w:t>Deliver food, wash dishes, empty trash, cut cheese, and make pizza sauce</w:t>
            </w:r>
            <w:r w:rsidR="00A13013">
              <w:t>.</w:t>
            </w:r>
          </w:p>
        </w:tc>
      </w:tr>
      <w:tr w:rsidR="00F61DF9" w:rsidRPr="00CF1A49" w14:paraId="235054A2" w14:textId="77777777" w:rsidTr="007B2264">
        <w:trPr>
          <w:trHeight w:val="571"/>
        </w:trPr>
        <w:tc>
          <w:tcPr>
            <w:tcW w:w="9184" w:type="dxa"/>
            <w:tcMar>
              <w:top w:w="216" w:type="dxa"/>
            </w:tcMar>
          </w:tcPr>
          <w:p w14:paraId="5705AEF1" w14:textId="33847197" w:rsidR="00F61DF9" w:rsidRPr="00CF1A49" w:rsidRDefault="00241BF5" w:rsidP="00F61DF9">
            <w:pPr>
              <w:pStyle w:val="Heading3"/>
              <w:contextualSpacing w:val="0"/>
              <w:outlineLvl w:val="2"/>
            </w:pPr>
            <w:bookmarkStart w:id="0" w:name="_Hlk51619387"/>
            <w:r>
              <w:t>20</w:t>
            </w:r>
            <w:r w:rsidR="00585B48">
              <w:t>11</w:t>
            </w:r>
            <w:r w:rsidR="00F61DF9" w:rsidRPr="00CF1A49">
              <w:t xml:space="preserve"> – </w:t>
            </w:r>
            <w:r>
              <w:t>201</w:t>
            </w:r>
            <w:r w:rsidR="00585B48">
              <w:t>4</w:t>
            </w:r>
          </w:p>
          <w:p w14:paraId="10153C4E" w14:textId="4631DAF4" w:rsidR="00F61DF9" w:rsidRPr="00CF1A49" w:rsidRDefault="00241BF5" w:rsidP="00F61DF9">
            <w:pPr>
              <w:pStyle w:val="Heading2"/>
              <w:contextualSpacing w:val="0"/>
              <w:outlineLvl w:val="1"/>
            </w:pPr>
            <w:r w:rsidRPr="002754DF">
              <w:rPr>
                <w:color w:val="0070C0"/>
              </w:rPr>
              <w:t>delivery driver</w:t>
            </w:r>
            <w:r w:rsidR="00F61DF9" w:rsidRPr="002754DF">
              <w:rPr>
                <w:color w:val="0070C0"/>
              </w:rPr>
              <w:t xml:space="preserve">, </w:t>
            </w:r>
            <w:r>
              <w:rPr>
                <w:rStyle w:val="SubtleReference"/>
              </w:rPr>
              <w:t>new england pizza</w:t>
            </w:r>
          </w:p>
          <w:p w14:paraId="19B72D44" w14:textId="1453CBBF" w:rsidR="007B2264" w:rsidRDefault="00241BF5" w:rsidP="00F61DF9">
            <w:r>
              <w:t xml:space="preserve">Deliver food, take phone orders, </w:t>
            </w:r>
            <w:r w:rsidR="00A13013">
              <w:t>fold boxes, clean pans, mop floor,</w:t>
            </w:r>
            <w:r w:rsidR="00575ED9">
              <w:t xml:space="preserve"> </w:t>
            </w:r>
            <w:r w:rsidR="00510610">
              <w:t>and empty trash.</w:t>
            </w:r>
          </w:p>
        </w:tc>
      </w:tr>
      <w:bookmarkEnd w:id="0"/>
      <w:tr w:rsidR="007B2264" w:rsidRPr="00CF1A49" w14:paraId="1ACEEB21" w14:textId="77777777" w:rsidTr="007B2264">
        <w:trPr>
          <w:trHeight w:val="1082"/>
        </w:trPr>
        <w:tc>
          <w:tcPr>
            <w:tcW w:w="9184" w:type="dxa"/>
            <w:tcMar>
              <w:top w:w="216" w:type="dxa"/>
            </w:tcMar>
          </w:tcPr>
          <w:p w14:paraId="6AC290F4" w14:textId="254AB3A7" w:rsidR="007B2264" w:rsidRPr="00CF1A49" w:rsidRDefault="007B2264" w:rsidP="007B2264">
            <w:pPr>
              <w:pStyle w:val="Heading3"/>
              <w:contextualSpacing w:val="0"/>
              <w:outlineLvl w:val="2"/>
            </w:pPr>
            <w:r>
              <w:t>20</w:t>
            </w:r>
            <w:r w:rsidR="000F17F6">
              <w:t>09</w:t>
            </w:r>
            <w:r w:rsidRPr="00CF1A49">
              <w:t xml:space="preserve"> – </w:t>
            </w:r>
            <w:r>
              <w:t>20</w:t>
            </w:r>
            <w:r w:rsidR="000F17F6">
              <w:t>11</w:t>
            </w:r>
          </w:p>
          <w:p w14:paraId="453FC3B2" w14:textId="3D150F97" w:rsidR="007B2264" w:rsidRPr="00CF1A49" w:rsidRDefault="007B2264" w:rsidP="007B2264">
            <w:pPr>
              <w:pStyle w:val="Heading2"/>
              <w:contextualSpacing w:val="0"/>
              <w:outlineLvl w:val="1"/>
            </w:pPr>
            <w:r>
              <w:rPr>
                <w:color w:val="0070C0"/>
              </w:rPr>
              <w:t>Locksmith,</w:t>
            </w:r>
            <w:r w:rsidRPr="002754DF">
              <w:rPr>
                <w:color w:val="0070C0"/>
              </w:rPr>
              <w:t xml:space="preserve"> </w:t>
            </w:r>
            <w:r>
              <w:rPr>
                <w:rStyle w:val="SubtleReference"/>
              </w:rPr>
              <w:t>Seacoast Lock &amp; safe</w:t>
            </w:r>
          </w:p>
          <w:p w14:paraId="78456F62" w14:textId="3D4D82E2" w:rsidR="007B2264" w:rsidRPr="00CB4C98" w:rsidRDefault="00DA18E5" w:rsidP="00CB4C98">
            <w:r>
              <w:t>Rekey locks, fit keys to locks, cut keys by code, book appointments, duplicate chipped keys, clean facility, and anything else that was asked of me.</w:t>
            </w:r>
          </w:p>
        </w:tc>
      </w:tr>
    </w:tbl>
    <w:sdt>
      <w:sdtPr>
        <w:alias w:val="Education:"/>
        <w:tag w:val="Education:"/>
        <w:id w:val="-1908763273"/>
        <w:placeholder>
          <w:docPart w:val="0994D75CA67A4044A9C80EF63D5F81B5"/>
        </w:placeholder>
        <w:temporary/>
        <w:showingPlcHdr/>
        <w15:appearance w15:val="hidden"/>
      </w:sdtPr>
      <w:sdtEndPr/>
      <w:sdtContent>
        <w:p w14:paraId="5BCB96E7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43DE2E4E" w14:textId="77777777" w:rsidTr="00D66A52">
        <w:tc>
          <w:tcPr>
            <w:tcW w:w="9355" w:type="dxa"/>
          </w:tcPr>
          <w:p w14:paraId="2C6903C5" w14:textId="5D31DBAE" w:rsidR="001D0BF1" w:rsidRPr="00CF1A49" w:rsidRDefault="00CB4C98" w:rsidP="001D0BF1">
            <w:pPr>
              <w:pStyle w:val="Heading3"/>
              <w:contextualSpacing w:val="0"/>
              <w:outlineLvl w:val="2"/>
            </w:pPr>
            <w:r>
              <w:t>Graduated December 2020</w:t>
            </w:r>
          </w:p>
          <w:p w14:paraId="0B87EEB9" w14:textId="77777777" w:rsidR="009F334E" w:rsidRDefault="006A42B4" w:rsidP="001D0BF1">
            <w:pPr>
              <w:pStyle w:val="Heading2"/>
              <w:contextualSpacing w:val="0"/>
              <w:outlineLvl w:val="1"/>
              <w:rPr>
                <w:color w:val="0070C0"/>
              </w:rPr>
            </w:pPr>
            <w:r w:rsidRPr="002754DF">
              <w:rPr>
                <w:color w:val="0070C0"/>
              </w:rPr>
              <w:t>Associate in computer technology</w:t>
            </w:r>
          </w:p>
          <w:p w14:paraId="53C26CF7" w14:textId="210E9175" w:rsidR="001D0BF1" w:rsidRPr="00CF1A49" w:rsidRDefault="009F334E" w:rsidP="001D0BF1">
            <w:pPr>
              <w:pStyle w:val="Heading2"/>
              <w:contextualSpacing w:val="0"/>
              <w:outlineLvl w:val="1"/>
            </w:pPr>
            <w:r>
              <w:rPr>
                <w:color w:val="0070C0"/>
              </w:rPr>
              <w:t>Certificate in SOFTWARE DEVELOPMENT</w:t>
            </w:r>
            <w:r w:rsidR="001D0BF1" w:rsidRPr="002754DF">
              <w:rPr>
                <w:color w:val="0070C0"/>
              </w:rPr>
              <w:t xml:space="preserve">, </w:t>
            </w:r>
            <w:r w:rsidR="006A42B4">
              <w:rPr>
                <w:rStyle w:val="SubtleReference"/>
              </w:rPr>
              <w:t>great bay community college</w:t>
            </w:r>
          </w:p>
          <w:p w14:paraId="64DB15BF" w14:textId="7DA4C6D7" w:rsidR="00CB4C98" w:rsidRPr="00CF1A49" w:rsidRDefault="007527E1" w:rsidP="007538DC">
            <w:pPr>
              <w:contextualSpacing w:val="0"/>
            </w:pPr>
            <w:r>
              <w:t xml:space="preserve">Member of the Phi Theta Kappa Honor </w:t>
            </w:r>
            <w:r w:rsidR="00510610">
              <w:t>Society, Summa</w:t>
            </w:r>
            <w:r w:rsidR="009F334E">
              <w:t xml:space="preserve"> Cum </w:t>
            </w:r>
            <w:r w:rsidR="00510610">
              <w:t>Laude, 4.0</w:t>
            </w:r>
            <w:r>
              <w:t xml:space="preserve"> GPA</w:t>
            </w:r>
          </w:p>
        </w:tc>
      </w:tr>
      <w:tr w:rsidR="00F61DF9" w:rsidRPr="00CF1A49" w14:paraId="29D684F1" w14:textId="77777777" w:rsidTr="009F334E">
        <w:trPr>
          <w:trHeight w:val="598"/>
        </w:trPr>
        <w:tc>
          <w:tcPr>
            <w:tcW w:w="9355" w:type="dxa"/>
            <w:tcMar>
              <w:top w:w="216" w:type="dxa"/>
            </w:tcMar>
          </w:tcPr>
          <w:p w14:paraId="5A9DBD1E" w14:textId="656E9C06" w:rsidR="00CB4C98" w:rsidRPr="00CF1A49" w:rsidRDefault="00CB4C98" w:rsidP="00CB4C98">
            <w:pPr>
              <w:pStyle w:val="Heading3"/>
              <w:contextualSpacing w:val="0"/>
              <w:outlineLvl w:val="2"/>
            </w:pPr>
            <w:r>
              <w:t>Expected Completion June 2021</w:t>
            </w:r>
          </w:p>
          <w:p w14:paraId="15055124" w14:textId="77777777" w:rsidR="00F61DF9" w:rsidRDefault="00CB4C98" w:rsidP="00CB4C98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rPr>
                <w:color w:val="0070C0"/>
              </w:rPr>
              <w:t xml:space="preserve">Certificate </w:t>
            </w:r>
            <w:r w:rsidR="009F334E">
              <w:rPr>
                <w:color w:val="0070C0"/>
              </w:rPr>
              <w:t xml:space="preserve">in </w:t>
            </w:r>
            <w:r>
              <w:rPr>
                <w:color w:val="0070C0"/>
              </w:rPr>
              <w:t>FullStack development</w:t>
            </w:r>
            <w:r w:rsidRPr="002754DF">
              <w:rPr>
                <w:color w:val="0070C0"/>
              </w:rPr>
              <w:t xml:space="preserve">, </w:t>
            </w:r>
            <w:r>
              <w:rPr>
                <w:rStyle w:val="SubtleReference"/>
              </w:rPr>
              <w:t>UNH Coding Bootcamp</w:t>
            </w:r>
          </w:p>
          <w:p w14:paraId="77B30512" w14:textId="437A78DA" w:rsidR="009F334E" w:rsidRDefault="009F334E" w:rsidP="009F334E">
            <w:r>
              <w:t>MERN stack (Mongo, Express, React, Node)</w:t>
            </w:r>
          </w:p>
        </w:tc>
      </w:tr>
    </w:tbl>
    <w:sdt>
      <w:sdtPr>
        <w:alias w:val="Skills:"/>
        <w:tag w:val="Skills:"/>
        <w:id w:val="-1392877668"/>
        <w:placeholder>
          <w:docPart w:val="6ED5223C36CF4997A7F624D43925171A"/>
        </w:placeholder>
        <w:temporary/>
        <w:showingPlcHdr/>
        <w15:appearance w15:val="hidden"/>
      </w:sdtPr>
      <w:sdtEndPr/>
      <w:sdtContent>
        <w:p w14:paraId="25B6DFB4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778C7D31" w14:textId="77777777" w:rsidTr="00C30945">
        <w:trPr>
          <w:trHeight w:val="769"/>
        </w:trPr>
        <w:tc>
          <w:tcPr>
            <w:tcW w:w="4675" w:type="dxa"/>
          </w:tcPr>
          <w:p w14:paraId="73B0C12C" w14:textId="4CBED76C" w:rsidR="001E3120" w:rsidRDefault="00510610" w:rsidP="00183A59">
            <w:pPr>
              <w:pStyle w:val="ListBullet"/>
              <w:numPr>
                <w:ilvl w:val="0"/>
                <w:numId w:val="14"/>
              </w:numPr>
              <w:contextualSpacing w:val="0"/>
            </w:pPr>
            <w:r>
              <w:t>Proficient in building</w:t>
            </w:r>
            <w:r w:rsidR="00C30945">
              <w:t xml:space="preserve"> a </w:t>
            </w:r>
            <w:r w:rsidR="009F334E">
              <w:t xml:space="preserve">dynamic </w:t>
            </w:r>
            <w:r w:rsidR="00C30945">
              <w:t xml:space="preserve">website using HTML, CSS, JavaScript, and </w:t>
            </w:r>
            <w:r w:rsidR="009F334E">
              <w:t>jQuery.</w:t>
            </w:r>
          </w:p>
          <w:p w14:paraId="5901D91C" w14:textId="6A9579B7" w:rsidR="009F334E" w:rsidRPr="006E1507" w:rsidRDefault="00510610" w:rsidP="00183A59">
            <w:pPr>
              <w:pStyle w:val="ListBullet"/>
              <w:numPr>
                <w:ilvl w:val="0"/>
                <w:numId w:val="14"/>
              </w:numPr>
              <w:contextualSpacing w:val="0"/>
            </w:pPr>
            <w:r>
              <w:t>Competent with</w:t>
            </w:r>
            <w:r w:rsidR="009F334E">
              <w:t xml:space="preserve"> frameworks such as Bootstrap and Materialize.</w:t>
            </w:r>
          </w:p>
          <w:p w14:paraId="5EEFAB72" w14:textId="64E696FA" w:rsidR="001F4E6D" w:rsidRPr="006E1507" w:rsidRDefault="00C30945" w:rsidP="00183A59">
            <w:pPr>
              <w:pStyle w:val="ListBullet"/>
              <w:numPr>
                <w:ilvl w:val="0"/>
                <w:numId w:val="14"/>
              </w:numPr>
              <w:contextualSpacing w:val="0"/>
            </w:pPr>
            <w:r>
              <w:t>Able to write a basic program using Python or Java.</w:t>
            </w:r>
          </w:p>
        </w:tc>
        <w:tc>
          <w:tcPr>
            <w:tcW w:w="4675" w:type="dxa"/>
            <w:tcMar>
              <w:left w:w="360" w:type="dxa"/>
            </w:tcMar>
          </w:tcPr>
          <w:p w14:paraId="2B911500" w14:textId="311A9BA5" w:rsidR="003A0632" w:rsidRPr="006E1507" w:rsidRDefault="00807108" w:rsidP="00183A59">
            <w:pPr>
              <w:pStyle w:val="ListBullet"/>
              <w:numPr>
                <w:ilvl w:val="0"/>
                <w:numId w:val="15"/>
              </w:numPr>
              <w:contextualSpacing w:val="0"/>
            </w:pPr>
            <w:r>
              <w:t>Basic knowledge of the Linux command line.</w:t>
            </w:r>
          </w:p>
          <w:p w14:paraId="39258DD3" w14:textId="01E8C88A" w:rsidR="009F334E" w:rsidRDefault="00510610" w:rsidP="00183A59">
            <w:pPr>
              <w:pStyle w:val="ListBullet"/>
              <w:numPr>
                <w:ilvl w:val="0"/>
                <w:numId w:val="15"/>
              </w:numPr>
              <w:contextualSpacing w:val="0"/>
            </w:pPr>
            <w:r>
              <w:t>Fundamental</w:t>
            </w:r>
            <w:r w:rsidR="004A1B9E">
              <w:t xml:space="preserve"> knowledge of API’s and accessing server-side data.</w:t>
            </w:r>
          </w:p>
          <w:p w14:paraId="77DF59A5" w14:textId="2E5CCCB2" w:rsidR="001E3120" w:rsidRPr="006E1507" w:rsidRDefault="002E1524" w:rsidP="00183A59">
            <w:pPr>
              <w:pStyle w:val="ListBullet"/>
              <w:numPr>
                <w:ilvl w:val="0"/>
                <w:numId w:val="15"/>
              </w:numPr>
              <w:contextualSpacing w:val="0"/>
            </w:pPr>
            <w:r>
              <w:t>Able to build small projects using BASIC Stamp or Raspberry Pi.</w:t>
            </w:r>
          </w:p>
          <w:p w14:paraId="4E7EF511" w14:textId="6472393D" w:rsidR="001E3120" w:rsidRPr="006E1507" w:rsidRDefault="001E3120" w:rsidP="00FF3B92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4C85D2CD" w14:textId="01A9A0E8"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314F38" w14:textId="77777777" w:rsidR="006A7DCA" w:rsidRDefault="006A7DCA" w:rsidP="0068194B">
      <w:r>
        <w:separator/>
      </w:r>
    </w:p>
    <w:p w14:paraId="47B91200" w14:textId="77777777" w:rsidR="006A7DCA" w:rsidRDefault="006A7DCA"/>
    <w:p w14:paraId="21F4711A" w14:textId="77777777" w:rsidR="006A7DCA" w:rsidRDefault="006A7DCA"/>
  </w:endnote>
  <w:endnote w:type="continuationSeparator" w:id="0">
    <w:p w14:paraId="5B84E254" w14:textId="77777777" w:rsidR="006A7DCA" w:rsidRDefault="006A7DCA" w:rsidP="0068194B">
      <w:r>
        <w:continuationSeparator/>
      </w:r>
    </w:p>
    <w:p w14:paraId="13EB9AB1" w14:textId="77777777" w:rsidR="006A7DCA" w:rsidRDefault="006A7DCA"/>
    <w:p w14:paraId="509A3A89" w14:textId="77777777" w:rsidR="006A7DCA" w:rsidRDefault="006A7D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526B7F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712C6F" w14:textId="77777777" w:rsidR="006A7DCA" w:rsidRDefault="006A7DCA" w:rsidP="0068194B">
      <w:r>
        <w:separator/>
      </w:r>
    </w:p>
    <w:p w14:paraId="3FC29F20" w14:textId="77777777" w:rsidR="006A7DCA" w:rsidRDefault="006A7DCA"/>
    <w:p w14:paraId="285F71C2" w14:textId="77777777" w:rsidR="006A7DCA" w:rsidRDefault="006A7DCA"/>
  </w:footnote>
  <w:footnote w:type="continuationSeparator" w:id="0">
    <w:p w14:paraId="26C1B7C0" w14:textId="77777777" w:rsidR="006A7DCA" w:rsidRDefault="006A7DCA" w:rsidP="0068194B">
      <w:r>
        <w:continuationSeparator/>
      </w:r>
    </w:p>
    <w:p w14:paraId="70B31724" w14:textId="77777777" w:rsidR="006A7DCA" w:rsidRDefault="006A7DCA"/>
    <w:p w14:paraId="218BAA7A" w14:textId="77777777" w:rsidR="006A7DCA" w:rsidRDefault="006A7D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6CB053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F7226EE" wp14:editId="394C55A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AB1070F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A85F3A"/>
    <w:multiLevelType w:val="multilevel"/>
    <w:tmpl w:val="1F787E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76E16E99"/>
    <w:multiLevelType w:val="multilevel"/>
    <w:tmpl w:val="615C71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FB"/>
    <w:rsid w:val="000001EF"/>
    <w:rsid w:val="00007322"/>
    <w:rsid w:val="00007728"/>
    <w:rsid w:val="00024584"/>
    <w:rsid w:val="00024730"/>
    <w:rsid w:val="00055E95"/>
    <w:rsid w:val="0007021F"/>
    <w:rsid w:val="000A4F8A"/>
    <w:rsid w:val="000B2BA5"/>
    <w:rsid w:val="000F17F6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3A59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BF5"/>
    <w:rsid w:val="00241D8C"/>
    <w:rsid w:val="00241FDB"/>
    <w:rsid w:val="0024720C"/>
    <w:rsid w:val="002617AE"/>
    <w:rsid w:val="002638D0"/>
    <w:rsid w:val="002647D3"/>
    <w:rsid w:val="002754DF"/>
    <w:rsid w:val="00275EAE"/>
    <w:rsid w:val="00294998"/>
    <w:rsid w:val="00297F18"/>
    <w:rsid w:val="002A1945"/>
    <w:rsid w:val="002B2958"/>
    <w:rsid w:val="002B3FC8"/>
    <w:rsid w:val="002D23C5"/>
    <w:rsid w:val="002D6137"/>
    <w:rsid w:val="002E1524"/>
    <w:rsid w:val="002E7E61"/>
    <w:rsid w:val="002F05E5"/>
    <w:rsid w:val="002F254D"/>
    <w:rsid w:val="002F30E4"/>
    <w:rsid w:val="00307140"/>
    <w:rsid w:val="00316DFF"/>
    <w:rsid w:val="00325B57"/>
    <w:rsid w:val="003315E4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B9E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0610"/>
    <w:rsid w:val="00513E2A"/>
    <w:rsid w:val="00566A35"/>
    <w:rsid w:val="0056701E"/>
    <w:rsid w:val="005740D7"/>
    <w:rsid w:val="00575ED9"/>
    <w:rsid w:val="00585B48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A42B4"/>
    <w:rsid w:val="006A7DCA"/>
    <w:rsid w:val="006B5D48"/>
    <w:rsid w:val="006B7D7B"/>
    <w:rsid w:val="006C1A5E"/>
    <w:rsid w:val="006E1507"/>
    <w:rsid w:val="00710BBE"/>
    <w:rsid w:val="00712D8B"/>
    <w:rsid w:val="007273B7"/>
    <w:rsid w:val="00733E0A"/>
    <w:rsid w:val="007347C5"/>
    <w:rsid w:val="0074403D"/>
    <w:rsid w:val="00746D44"/>
    <w:rsid w:val="0075002E"/>
    <w:rsid w:val="007527E1"/>
    <w:rsid w:val="007538DC"/>
    <w:rsid w:val="00757803"/>
    <w:rsid w:val="0079206B"/>
    <w:rsid w:val="00796076"/>
    <w:rsid w:val="007B2264"/>
    <w:rsid w:val="007C0566"/>
    <w:rsid w:val="007C606B"/>
    <w:rsid w:val="007E6A61"/>
    <w:rsid w:val="00801140"/>
    <w:rsid w:val="00803404"/>
    <w:rsid w:val="00807108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34E"/>
    <w:rsid w:val="009F3B05"/>
    <w:rsid w:val="009F4931"/>
    <w:rsid w:val="00A13013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B7A78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856FB"/>
    <w:rsid w:val="00B923FB"/>
    <w:rsid w:val="00BA1546"/>
    <w:rsid w:val="00BB4E51"/>
    <w:rsid w:val="00BD431F"/>
    <w:rsid w:val="00BE423E"/>
    <w:rsid w:val="00BF61AC"/>
    <w:rsid w:val="00C30945"/>
    <w:rsid w:val="00C47FA6"/>
    <w:rsid w:val="00C57FC6"/>
    <w:rsid w:val="00C66A7D"/>
    <w:rsid w:val="00C771FA"/>
    <w:rsid w:val="00C779DA"/>
    <w:rsid w:val="00C814F7"/>
    <w:rsid w:val="00CA4B4D"/>
    <w:rsid w:val="00CB35C3"/>
    <w:rsid w:val="00CB4C98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18E5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2A26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F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7A168"/>
  <w15:chartTrackingRefBased/>
  <w15:docId w15:val="{01633C5B-9E5D-4F0C-B0F1-876FED80C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C98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pi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2BF1A58382B4DF59F85BB0917F18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D0634-5D37-4C06-B3CD-386C72C7837E}"/>
      </w:docPartPr>
      <w:docPartBody>
        <w:p w:rsidR="000A31A3" w:rsidRDefault="00E610AC">
          <w:pPr>
            <w:pStyle w:val="12BF1A58382B4DF59F85BB0917F18CA5"/>
          </w:pPr>
          <w:r w:rsidRPr="00CF1A49">
            <w:t>·</w:t>
          </w:r>
        </w:p>
      </w:docPartBody>
    </w:docPart>
    <w:docPart>
      <w:docPartPr>
        <w:name w:val="A97100406D1B47859A387C0B3D7A3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FD56A-1C43-48E1-A50E-8F9156A2E85A}"/>
      </w:docPartPr>
      <w:docPartBody>
        <w:p w:rsidR="000A31A3" w:rsidRDefault="00E610AC">
          <w:pPr>
            <w:pStyle w:val="A97100406D1B47859A387C0B3D7A3D06"/>
          </w:pPr>
          <w:r w:rsidRPr="00CF1A49">
            <w:t>Experience</w:t>
          </w:r>
        </w:p>
      </w:docPartBody>
    </w:docPart>
    <w:docPart>
      <w:docPartPr>
        <w:name w:val="0994D75CA67A4044A9C80EF63D5F8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4949E-C084-4A7C-B842-8CC3BAE62C36}"/>
      </w:docPartPr>
      <w:docPartBody>
        <w:p w:rsidR="000A31A3" w:rsidRDefault="00E610AC">
          <w:pPr>
            <w:pStyle w:val="0994D75CA67A4044A9C80EF63D5F81B5"/>
          </w:pPr>
          <w:r w:rsidRPr="00CF1A49">
            <w:t>Education</w:t>
          </w:r>
        </w:p>
      </w:docPartBody>
    </w:docPart>
    <w:docPart>
      <w:docPartPr>
        <w:name w:val="6ED5223C36CF4997A7F624D4392517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16E4A-1B50-400A-BE31-54275677ACDC}"/>
      </w:docPartPr>
      <w:docPartBody>
        <w:p w:rsidR="000A31A3" w:rsidRDefault="00E610AC">
          <w:pPr>
            <w:pStyle w:val="6ED5223C36CF4997A7F624D43925171A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0AC"/>
    <w:rsid w:val="000A31A3"/>
    <w:rsid w:val="003B428A"/>
    <w:rsid w:val="00C359DA"/>
    <w:rsid w:val="00E6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2BF1A58382B4DF59F85BB0917F18CA5">
    <w:name w:val="12BF1A58382B4DF59F85BB0917F18CA5"/>
  </w:style>
  <w:style w:type="paragraph" w:customStyle="1" w:styleId="A97100406D1B47859A387C0B3D7A3D06">
    <w:name w:val="A97100406D1B47859A387C0B3D7A3D06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0994D75CA67A4044A9C80EF63D5F81B5">
    <w:name w:val="0994D75CA67A4044A9C80EF63D5F81B5"/>
  </w:style>
  <w:style w:type="paragraph" w:customStyle="1" w:styleId="6ED5223C36CF4997A7F624D43925171A">
    <w:name w:val="6ED5223C36CF4997A7F624D4392517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118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Bennett</dc:creator>
  <cp:keywords/>
  <dc:description/>
  <cp:lastModifiedBy>Bennett614,Heath</cp:lastModifiedBy>
  <cp:revision>23</cp:revision>
  <cp:lastPrinted>2021-02-13T03:05:00Z</cp:lastPrinted>
  <dcterms:created xsi:type="dcterms:W3CDTF">2020-09-22T01:33:00Z</dcterms:created>
  <dcterms:modified xsi:type="dcterms:W3CDTF">2021-02-13T03:05:00Z</dcterms:modified>
  <cp:category/>
</cp:coreProperties>
</file>